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2B" w:rsidRPr="0083799C" w:rsidRDefault="00C2032B" w:rsidP="002B3AD1">
      <w:pPr>
        <w:tabs>
          <w:tab w:val="left" w:pos="1455"/>
          <w:tab w:val="left" w:pos="2235"/>
        </w:tabs>
        <w:rPr>
          <w:rFonts w:ascii="Arial" w:hAnsi="Arial" w:cs="Arial"/>
          <w:b/>
          <w:sz w:val="6"/>
          <w:szCs w:val="6"/>
        </w:rPr>
      </w:pPr>
    </w:p>
    <w:tbl>
      <w:tblPr>
        <w:tblpPr w:leftFromText="187" w:rightFromText="187" w:vertAnchor="text" w:tblpXSpec="center" w:tblpY="1"/>
        <w:tblOverlap w:val="never"/>
        <w:tblW w:w="10152" w:type="dxa"/>
        <w:tblBorders>
          <w:bottom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968"/>
        <w:gridCol w:w="605"/>
        <w:gridCol w:w="80"/>
        <w:gridCol w:w="3493"/>
        <w:gridCol w:w="223"/>
        <w:gridCol w:w="1257"/>
        <w:gridCol w:w="644"/>
        <w:gridCol w:w="1547"/>
        <w:gridCol w:w="140"/>
        <w:gridCol w:w="1089"/>
        <w:gridCol w:w="106"/>
      </w:tblGrid>
      <w:tr w:rsidR="00C2032B" w:rsidRPr="0083799C" w:rsidTr="00C8470B">
        <w:trPr>
          <w:trHeight w:val="355"/>
        </w:trPr>
        <w:tc>
          <w:tcPr>
            <w:tcW w:w="1573" w:type="dxa"/>
            <w:gridSpan w:val="2"/>
            <w:tcBorders>
              <w:top w:val="single" w:sz="2" w:space="0" w:color="auto"/>
              <w:left w:val="single" w:sz="2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 w:rsidRPr="0083799C">
              <w:rPr>
                <w:rFonts w:ascii="Arial" w:hAnsi="Arial" w:cs="Arial"/>
                <w:sz w:val="20"/>
              </w:rPr>
              <w:t xml:space="preserve">Project </w:t>
            </w:r>
            <w:r w:rsidRPr="00C8470B">
              <w:rPr>
                <w:rStyle w:val="Emphasis"/>
                <w:rFonts w:ascii="Arial" w:hAnsi="Arial" w:cs="Arial"/>
                <w:i w:val="0"/>
                <w:sz w:val="20"/>
              </w:rPr>
              <w:t>Name</w:t>
            </w:r>
            <w:r w:rsidRPr="00C8470B">
              <w:rPr>
                <w:rFonts w:ascii="Arial" w:hAnsi="Arial" w:cs="Arial"/>
                <w:i/>
                <w:sz w:val="20"/>
              </w:rPr>
              <w:t xml:space="preserve"> </w:t>
            </w:r>
            <w:r w:rsidRPr="0083799C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3573" w:type="dxa"/>
            <w:gridSpan w:val="2"/>
            <w:tcBorders>
              <w:top w:val="single" w:sz="2" w:space="0" w:color="auto"/>
              <w:bottom w:val="dotted" w:sz="4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b/>
                <w:sz w:val="20"/>
              </w:rPr>
            </w:pPr>
            <w:r w:rsidRPr="0083799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23" w:type="dxa"/>
            <w:tcBorders>
              <w:top w:val="single" w:sz="2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257" w:type="dxa"/>
            <w:tcBorders>
              <w:top w:val="single" w:sz="2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proofErr w:type="spellStart"/>
            <w:r w:rsidRPr="0083799C">
              <w:rPr>
                <w:rFonts w:ascii="Arial" w:hAnsi="Arial" w:cs="Arial"/>
                <w:b/>
                <w:sz w:val="20"/>
              </w:rPr>
              <w:t>SOR</w:t>
            </w:r>
            <w:proofErr w:type="spellEnd"/>
            <w:r w:rsidRPr="0083799C">
              <w:rPr>
                <w:rFonts w:ascii="Arial" w:hAnsi="Arial" w:cs="Arial"/>
                <w:b/>
                <w:sz w:val="20"/>
              </w:rPr>
              <w:t xml:space="preserve"> Ref No</w:t>
            </w:r>
          </w:p>
        </w:tc>
        <w:tc>
          <w:tcPr>
            <w:tcW w:w="2331" w:type="dxa"/>
            <w:gridSpan w:val="3"/>
            <w:tcBorders>
              <w:top w:val="single" w:sz="2" w:space="0" w:color="auto"/>
              <w:bottom w:val="dotted" w:sz="4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089" w:type="dxa"/>
            <w:tcBorders>
              <w:top w:val="single" w:sz="2" w:space="0" w:color="auto"/>
              <w:bottom w:val="dotted" w:sz="4" w:space="0" w:color="auto"/>
              <w:right w:val="nil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b/>
                <w:sz w:val="20"/>
              </w:rPr>
            </w:pPr>
            <w:r w:rsidRPr="0083799C">
              <w:rPr>
                <w:rFonts w:ascii="Arial" w:hAnsi="Arial" w:cs="Arial"/>
                <w:b/>
                <w:sz w:val="20"/>
              </w:rPr>
              <w:t>Rev. 0</w:t>
            </w:r>
          </w:p>
        </w:tc>
        <w:tc>
          <w:tcPr>
            <w:tcW w:w="106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b/>
                <w:sz w:val="20"/>
              </w:rPr>
            </w:pPr>
          </w:p>
        </w:tc>
      </w:tr>
      <w:tr w:rsidR="00C2032B" w:rsidRPr="0083799C" w:rsidTr="00C8470B">
        <w:trPr>
          <w:trHeight w:val="360"/>
        </w:trPr>
        <w:tc>
          <w:tcPr>
            <w:tcW w:w="1573" w:type="dxa"/>
            <w:gridSpan w:val="2"/>
            <w:tcBorders>
              <w:left w:val="single" w:sz="2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 w:rsidRPr="0083799C">
              <w:rPr>
                <w:rFonts w:ascii="Arial" w:hAnsi="Arial" w:cs="Arial"/>
                <w:sz w:val="20"/>
              </w:rPr>
              <w:t xml:space="preserve">Client                  </w:t>
            </w:r>
          </w:p>
        </w:tc>
        <w:tc>
          <w:tcPr>
            <w:tcW w:w="357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3" w:type="dxa"/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bottom"/>
          </w:tcPr>
          <w:p w:rsidR="00C2032B" w:rsidRPr="0083799C" w:rsidRDefault="00676EC4" w:rsidP="00676EC4">
            <w:pPr>
              <w:tabs>
                <w:tab w:val="left" w:pos="1455"/>
                <w:tab w:val="left" w:pos="2235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83799C">
              <w:rPr>
                <w:rFonts w:ascii="Arial" w:hAnsi="Arial" w:cs="Arial"/>
                <w:sz w:val="20"/>
              </w:rPr>
              <w:t xml:space="preserve">Building </w:t>
            </w:r>
            <w:r w:rsidR="00C2032B" w:rsidRPr="0083799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420" w:type="dxa"/>
            <w:gridSpan w:val="4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C2032B" w:rsidRPr="0083799C" w:rsidRDefault="00C2032B" w:rsidP="00676EC4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06" w:type="dxa"/>
            <w:tcBorders>
              <w:left w:val="nil"/>
              <w:bottom w:val="nil"/>
              <w:right w:val="single" w:sz="2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</w:p>
        </w:tc>
      </w:tr>
      <w:tr w:rsidR="00C2032B" w:rsidRPr="0083799C" w:rsidTr="00C8470B">
        <w:trPr>
          <w:trHeight w:val="360"/>
        </w:trPr>
        <w:tc>
          <w:tcPr>
            <w:tcW w:w="1573" w:type="dxa"/>
            <w:gridSpan w:val="2"/>
            <w:tcBorders>
              <w:left w:val="single" w:sz="2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 w:rsidRPr="0083799C">
              <w:rPr>
                <w:rFonts w:ascii="Arial" w:hAnsi="Arial" w:cs="Arial"/>
                <w:sz w:val="20"/>
              </w:rPr>
              <w:t xml:space="preserve">Main Contractor </w:t>
            </w:r>
          </w:p>
        </w:tc>
        <w:tc>
          <w:tcPr>
            <w:tcW w:w="357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3" w:type="dxa"/>
            <w:tcBorders>
              <w:bottom w:val="nil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bottom"/>
          </w:tcPr>
          <w:p w:rsidR="00C2032B" w:rsidRPr="0083799C" w:rsidRDefault="00676EC4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Area</w:t>
            </w:r>
            <w:r w:rsidR="00C2032B" w:rsidRPr="0083799C">
              <w:rPr>
                <w:rFonts w:ascii="Arial" w:hAnsi="Arial" w:cs="Arial"/>
                <w:sz w:val="20"/>
              </w:rPr>
              <w:t xml:space="preserve">       </w:t>
            </w:r>
          </w:p>
        </w:tc>
        <w:tc>
          <w:tcPr>
            <w:tcW w:w="3420" w:type="dxa"/>
            <w:gridSpan w:val="4"/>
            <w:tcBorders>
              <w:top w:val="dotted" w:sz="4" w:space="0" w:color="auto"/>
              <w:bottom w:val="dotted" w:sz="4" w:space="0" w:color="auto"/>
              <w:right w:val="nil"/>
            </w:tcBorders>
            <w:vAlign w:val="bottom"/>
          </w:tcPr>
          <w:p w:rsidR="00C2032B" w:rsidRPr="00977B37" w:rsidRDefault="00C2032B" w:rsidP="008917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6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bottom"/>
          </w:tcPr>
          <w:p w:rsidR="00C2032B" w:rsidRPr="0083799C" w:rsidRDefault="00C2032B" w:rsidP="008917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C2032B" w:rsidRPr="0083799C" w:rsidTr="00891745">
        <w:trPr>
          <w:trHeight w:val="70"/>
        </w:trPr>
        <w:tc>
          <w:tcPr>
            <w:tcW w:w="1653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8499" w:type="dxa"/>
            <w:gridSpan w:val="8"/>
            <w:tcBorders>
              <w:top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C2032B" w:rsidRPr="0083799C" w:rsidTr="00891745">
        <w:trPr>
          <w:trHeight w:val="70"/>
        </w:trPr>
        <w:tc>
          <w:tcPr>
            <w:tcW w:w="968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2" w:type="dxa"/>
            <w:gridSpan w:val="6"/>
            <w:tcBorders>
              <w:top w:val="single" w:sz="2" w:space="0" w:color="auto"/>
              <w:bottom w:val="nil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547" w:type="dxa"/>
            <w:tcBorders>
              <w:top w:val="single" w:sz="2" w:space="0" w:color="auto"/>
              <w:bottom w:val="nil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335" w:type="dxa"/>
            <w:gridSpan w:val="3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:rsidR="00C2032B" w:rsidRPr="0083799C" w:rsidRDefault="00C2032B" w:rsidP="00891745">
            <w:pPr>
              <w:tabs>
                <w:tab w:val="left" w:pos="1455"/>
                <w:tab w:val="left" w:pos="2235"/>
              </w:tabs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:rsidR="00C2032B" w:rsidRPr="0061340C" w:rsidRDefault="00C2032B" w:rsidP="002B3AD1">
      <w:pPr>
        <w:tabs>
          <w:tab w:val="left" w:pos="1455"/>
          <w:tab w:val="left" w:pos="2235"/>
        </w:tabs>
        <w:rPr>
          <w:rFonts w:ascii="Arial" w:hAnsi="Arial" w:cs="Arial"/>
          <w:b/>
          <w:sz w:val="19"/>
          <w:szCs w:val="19"/>
        </w:rPr>
        <w:sectPr w:rsidR="00C2032B" w:rsidRPr="0061340C" w:rsidSect="00F32B2A">
          <w:headerReference w:type="even" r:id="rId7"/>
          <w:headerReference w:type="default" r:id="rId8"/>
          <w:footerReference w:type="even" r:id="rId9"/>
          <w:headerReference w:type="first" r:id="rId10"/>
          <w:footerReference w:type="first" r:id="rId11"/>
          <w:type w:val="continuous"/>
          <w:pgSz w:w="11909" w:h="16834" w:code="9"/>
          <w:pgMar w:top="2448" w:right="720" w:bottom="1483" w:left="1008" w:header="720" w:footer="720" w:gutter="0"/>
          <w:cols w:space="720"/>
          <w:formProt w:val="0"/>
          <w:docGrid w:linePitch="360"/>
        </w:sectPr>
      </w:pPr>
    </w:p>
    <w:p w:rsidR="008971D5" w:rsidRPr="0061340C" w:rsidRDefault="008971D5" w:rsidP="004F031E">
      <w:pPr>
        <w:pStyle w:val="boldlet"/>
        <w:framePr w:hSpace="0" w:wrap="auto" w:vAnchor="margin" w:hAnchor="text" w:xAlign="left" w:yAlign="inline" w:anchorLock="1"/>
        <w:suppressOverlap w:val="0"/>
        <w:rPr>
          <w:rFonts w:ascii="Arial" w:hAnsi="Arial" w:cs="Arial"/>
          <w:sz w:val="19"/>
          <w:szCs w:val="19"/>
        </w:rPr>
        <w:sectPr w:rsidR="008971D5" w:rsidRPr="0061340C" w:rsidSect="00224146">
          <w:type w:val="continuous"/>
          <w:pgSz w:w="11909" w:h="16834" w:code="9"/>
          <w:pgMar w:top="2160" w:right="720" w:bottom="1483" w:left="1008" w:header="720" w:footer="720" w:gutter="0"/>
          <w:cols w:space="720"/>
          <w:formProt w:val="0"/>
          <w:docGrid w:linePitch="360"/>
        </w:sectPr>
      </w:pPr>
    </w:p>
    <w:p w:rsidR="00FC1DD9" w:rsidRPr="0083799C" w:rsidRDefault="00FC1DD9" w:rsidP="001E1485">
      <w:pPr>
        <w:tabs>
          <w:tab w:val="left" w:pos="1455"/>
          <w:tab w:val="left" w:pos="2235"/>
        </w:tabs>
        <w:rPr>
          <w:rStyle w:val="boldletChar"/>
          <w:rFonts w:ascii="Arial" w:hAnsi="Arial" w:cs="Arial"/>
          <w:sz w:val="6"/>
          <w:szCs w:val="6"/>
        </w:rPr>
      </w:pPr>
    </w:p>
    <w:p w:rsidR="008971D5" w:rsidRPr="0083799C" w:rsidRDefault="008971D5" w:rsidP="001E1485">
      <w:pPr>
        <w:tabs>
          <w:tab w:val="left" w:pos="1455"/>
          <w:tab w:val="left" w:pos="2235"/>
        </w:tabs>
        <w:rPr>
          <w:rStyle w:val="boldletChar"/>
          <w:rFonts w:ascii="Arial" w:hAnsi="Arial" w:cs="Arial"/>
          <w:sz w:val="6"/>
          <w:szCs w:val="6"/>
        </w:rPr>
        <w:sectPr w:rsidR="008971D5" w:rsidRPr="0083799C" w:rsidSect="00224146">
          <w:type w:val="continuous"/>
          <w:pgSz w:w="11909" w:h="16834" w:code="9"/>
          <w:pgMar w:top="2160" w:right="720" w:bottom="1483" w:left="1008" w:header="720" w:footer="720" w:gutter="0"/>
          <w:cols w:space="720"/>
          <w:formProt w:val="0"/>
          <w:docGrid w:linePitch="360"/>
        </w:sectPr>
      </w:pPr>
    </w:p>
    <w:tbl>
      <w:tblPr>
        <w:tblpPr w:leftFromText="187" w:rightFromText="187" w:vertAnchor="text" w:horzAnchor="margin" w:tblpXSpec="center" w:tblpY="1"/>
        <w:tblOverlap w:val="never"/>
        <w:tblW w:w="101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808080"/>
          <w:insideV w:val="single" w:sz="4" w:space="0" w:color="808080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5076"/>
        <w:gridCol w:w="1807"/>
        <w:gridCol w:w="3269"/>
      </w:tblGrid>
      <w:tr w:rsidR="008971D5" w:rsidRPr="0083799C" w:rsidTr="00775D8F">
        <w:trPr>
          <w:trHeight w:val="148"/>
        </w:trPr>
        <w:tc>
          <w:tcPr>
            <w:tcW w:w="10152" w:type="dxa"/>
            <w:gridSpan w:val="3"/>
            <w:tcBorders>
              <w:top w:val="single" w:sz="4" w:space="0" w:color="auto"/>
              <w:bottom w:val="single" w:sz="2" w:space="0" w:color="808080"/>
            </w:tcBorders>
            <w:shd w:val="clear" w:color="auto" w:fill="F2F2F2"/>
            <w:tcMar>
              <w:top w:w="29" w:type="dxa"/>
            </w:tcMar>
            <w:vAlign w:val="bottom"/>
          </w:tcPr>
          <w:p w:rsidR="008971D5" w:rsidRPr="0083799C" w:rsidRDefault="00736556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OBSERVATION</w:t>
            </w:r>
          </w:p>
        </w:tc>
      </w:tr>
      <w:tr w:rsidR="00B87F56" w:rsidRPr="0083799C" w:rsidTr="00CE77EB">
        <w:trPr>
          <w:trHeight w:val="6528"/>
        </w:trPr>
        <w:tc>
          <w:tcPr>
            <w:tcW w:w="10152" w:type="dxa"/>
            <w:gridSpan w:val="3"/>
            <w:tcBorders>
              <w:top w:val="single" w:sz="4" w:space="0" w:color="auto"/>
              <w:bottom w:val="single" w:sz="2" w:space="0" w:color="808080"/>
            </w:tcBorders>
            <w:shd w:val="clear" w:color="auto" w:fill="auto"/>
            <w:tcMar>
              <w:top w:w="29" w:type="dxa"/>
            </w:tcMar>
            <w:vAlign w:val="bottom"/>
          </w:tcPr>
          <w:p w:rsidR="00B87F56" w:rsidRDefault="00B87F56" w:rsidP="00891745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b/>
                <w:sz w:val="20"/>
              </w:rPr>
            </w:pPr>
          </w:p>
        </w:tc>
      </w:tr>
      <w:tr w:rsidR="007B7E66" w:rsidRPr="0083799C" w:rsidTr="00775D8F">
        <w:trPr>
          <w:trHeight w:val="341"/>
        </w:trPr>
        <w:tc>
          <w:tcPr>
            <w:tcW w:w="10152" w:type="dxa"/>
            <w:gridSpan w:val="3"/>
            <w:tcBorders>
              <w:top w:val="single" w:sz="2" w:space="0" w:color="808080"/>
              <w:bottom w:val="single" w:sz="4" w:space="0" w:color="808080"/>
            </w:tcBorders>
            <w:tcMar>
              <w:top w:w="29" w:type="dxa"/>
            </w:tcMar>
            <w:vAlign w:val="bottom"/>
          </w:tcPr>
          <w:p w:rsidR="007B7E66" w:rsidRDefault="007B7E66" w:rsidP="00775D8F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Consultant Company / Name / Signature:</w:t>
            </w:r>
          </w:p>
        </w:tc>
      </w:tr>
      <w:tr w:rsidR="007B7E66" w:rsidRPr="0083799C" w:rsidTr="00775D8F">
        <w:trPr>
          <w:trHeight w:val="157"/>
        </w:trPr>
        <w:tc>
          <w:tcPr>
            <w:tcW w:w="5076" w:type="dxa"/>
            <w:tcBorders>
              <w:top w:val="single" w:sz="2" w:space="0" w:color="808080"/>
              <w:bottom w:val="single" w:sz="4" w:space="0" w:color="auto"/>
            </w:tcBorders>
            <w:tcMar>
              <w:top w:w="29" w:type="dxa"/>
            </w:tcMar>
          </w:tcPr>
          <w:p w:rsidR="007B7E66" w:rsidRDefault="007B7E66" w:rsidP="00736556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Inspection Date:</w:t>
            </w:r>
          </w:p>
        </w:tc>
        <w:tc>
          <w:tcPr>
            <w:tcW w:w="5076" w:type="dxa"/>
            <w:gridSpan w:val="2"/>
            <w:tcBorders>
              <w:top w:val="single" w:sz="2" w:space="0" w:color="808080"/>
              <w:bottom w:val="single" w:sz="4" w:space="0" w:color="auto"/>
            </w:tcBorders>
          </w:tcPr>
          <w:p w:rsidR="007B7E66" w:rsidRDefault="007B7E66" w:rsidP="00736556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Issue Date:</w:t>
            </w:r>
          </w:p>
        </w:tc>
      </w:tr>
      <w:tr w:rsidR="00736556" w:rsidRPr="0083799C" w:rsidTr="00775D8F">
        <w:trPr>
          <w:trHeight w:val="154"/>
        </w:trPr>
        <w:tc>
          <w:tcPr>
            <w:tcW w:w="10152" w:type="dxa"/>
            <w:gridSpan w:val="3"/>
            <w:tcBorders>
              <w:top w:val="single" w:sz="4" w:space="0" w:color="808080"/>
              <w:left w:val="nil"/>
              <w:bottom w:val="single" w:sz="4" w:space="0" w:color="auto"/>
              <w:right w:val="nil"/>
            </w:tcBorders>
            <w:tcMar>
              <w:top w:w="29" w:type="dxa"/>
            </w:tcMar>
          </w:tcPr>
          <w:p w:rsidR="00736556" w:rsidRPr="00736556" w:rsidRDefault="00736556" w:rsidP="00736556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736556" w:rsidRPr="0083799C" w:rsidTr="00775D8F">
        <w:trPr>
          <w:trHeight w:val="148"/>
        </w:trPr>
        <w:tc>
          <w:tcPr>
            <w:tcW w:w="10152" w:type="dxa"/>
            <w:gridSpan w:val="3"/>
            <w:tcBorders>
              <w:top w:val="single" w:sz="4" w:space="0" w:color="auto"/>
              <w:bottom w:val="single" w:sz="2" w:space="0" w:color="808080"/>
            </w:tcBorders>
            <w:shd w:val="clear" w:color="auto" w:fill="F2F2F2"/>
            <w:tcMar>
              <w:top w:w="29" w:type="dxa"/>
            </w:tcMar>
            <w:vAlign w:val="bottom"/>
          </w:tcPr>
          <w:p w:rsidR="00736556" w:rsidRPr="0083799C" w:rsidRDefault="00736556" w:rsidP="00736556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CONTRACTOR RESPONSE</w:t>
            </w:r>
          </w:p>
        </w:tc>
      </w:tr>
      <w:tr w:rsidR="008971D5" w:rsidRPr="0083799C" w:rsidTr="00B82BF3">
        <w:trPr>
          <w:trHeight w:val="400"/>
        </w:trPr>
        <w:tc>
          <w:tcPr>
            <w:tcW w:w="10152" w:type="dxa"/>
            <w:gridSpan w:val="3"/>
            <w:tcBorders>
              <w:top w:val="single" w:sz="2" w:space="0" w:color="808080"/>
              <w:bottom w:val="single" w:sz="2" w:space="0" w:color="808080"/>
            </w:tcBorders>
            <w:tcMar>
              <w:top w:w="29" w:type="dxa"/>
            </w:tcMar>
          </w:tcPr>
          <w:p w:rsidR="00736556" w:rsidRDefault="00736556" w:rsidP="00736556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</w:p>
          <w:p w:rsidR="00736556" w:rsidRPr="0083799C" w:rsidRDefault="00736556" w:rsidP="00775D8F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</w:p>
        </w:tc>
      </w:tr>
      <w:tr w:rsidR="00775D8F" w:rsidRPr="0083799C" w:rsidTr="00775D8F">
        <w:trPr>
          <w:trHeight w:val="154"/>
        </w:trPr>
        <w:tc>
          <w:tcPr>
            <w:tcW w:w="6883" w:type="dxa"/>
            <w:gridSpan w:val="2"/>
            <w:tcBorders>
              <w:top w:val="single" w:sz="2" w:space="0" w:color="808080"/>
              <w:bottom w:val="single" w:sz="4" w:space="0" w:color="auto"/>
            </w:tcBorders>
            <w:tcMar>
              <w:top w:w="29" w:type="dxa"/>
            </w:tcMar>
          </w:tcPr>
          <w:p w:rsidR="00775D8F" w:rsidRDefault="00775D8F" w:rsidP="00736556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Contractor  Name / Signature:</w:t>
            </w:r>
          </w:p>
        </w:tc>
        <w:tc>
          <w:tcPr>
            <w:tcW w:w="3269" w:type="dxa"/>
            <w:tcBorders>
              <w:top w:val="single" w:sz="2" w:space="0" w:color="808080"/>
              <w:bottom w:val="single" w:sz="4" w:space="0" w:color="auto"/>
            </w:tcBorders>
          </w:tcPr>
          <w:p w:rsidR="00775D8F" w:rsidRDefault="00775D8F" w:rsidP="00736556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Response Date:</w:t>
            </w:r>
          </w:p>
        </w:tc>
      </w:tr>
      <w:tr w:rsidR="00736556" w:rsidRPr="0083799C" w:rsidTr="00775D8F">
        <w:trPr>
          <w:trHeight w:val="154"/>
        </w:trPr>
        <w:tc>
          <w:tcPr>
            <w:tcW w:w="10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9" w:type="dxa"/>
            </w:tcMar>
          </w:tcPr>
          <w:p w:rsidR="00736556" w:rsidRDefault="00736556" w:rsidP="00736556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10"/>
                <w:szCs w:val="10"/>
              </w:rPr>
            </w:pPr>
          </w:p>
          <w:p w:rsidR="00676EC4" w:rsidRPr="00676EC4" w:rsidRDefault="00676EC4" w:rsidP="00676EC4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16"/>
                <w:szCs w:val="16"/>
              </w:rPr>
            </w:pPr>
            <w:r w:rsidRPr="00676EC4">
              <w:rPr>
                <w:rFonts w:ascii="Arial" w:hAnsi="Arial" w:cs="Arial"/>
                <w:sz w:val="16"/>
                <w:szCs w:val="16"/>
              </w:rPr>
              <w:t>(</w:t>
            </w:r>
            <w:r w:rsidR="007B7E66">
              <w:rPr>
                <w:rFonts w:ascii="Arial" w:hAnsi="Arial" w:cs="Arial"/>
                <w:sz w:val="16"/>
                <w:szCs w:val="16"/>
              </w:rPr>
              <w:t>Consultant to a</w:t>
            </w:r>
            <w:r w:rsidRPr="00676EC4">
              <w:rPr>
                <w:rFonts w:ascii="Arial" w:hAnsi="Arial" w:cs="Arial"/>
                <w:sz w:val="16"/>
                <w:szCs w:val="16"/>
              </w:rPr>
              <w:t xml:space="preserve">ppend </w:t>
            </w:r>
            <w:proofErr w:type="spellStart"/>
            <w:r w:rsidRPr="00676EC4">
              <w:rPr>
                <w:rFonts w:ascii="Arial" w:hAnsi="Arial" w:cs="Arial"/>
                <w:sz w:val="16"/>
                <w:szCs w:val="16"/>
              </w:rPr>
              <w:t>SOR</w:t>
            </w:r>
            <w:proofErr w:type="spellEnd"/>
            <w:r w:rsidRPr="00676EC4">
              <w:rPr>
                <w:rFonts w:ascii="Arial" w:hAnsi="Arial" w:cs="Arial"/>
                <w:sz w:val="16"/>
                <w:szCs w:val="16"/>
              </w:rPr>
              <w:t xml:space="preserve"> with Revision Number if further action required by Contractor prior to close out)</w:t>
            </w:r>
          </w:p>
          <w:p w:rsidR="00676EC4" w:rsidRPr="00346BC2" w:rsidRDefault="00676EC4" w:rsidP="00736556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346BC2" w:rsidRPr="0083799C" w:rsidTr="00775D8F">
        <w:trPr>
          <w:trHeight w:val="148"/>
        </w:trPr>
        <w:tc>
          <w:tcPr>
            <w:tcW w:w="10152" w:type="dxa"/>
            <w:gridSpan w:val="3"/>
            <w:tcBorders>
              <w:top w:val="single" w:sz="4" w:space="0" w:color="auto"/>
              <w:bottom w:val="single" w:sz="4" w:space="0" w:color="808080"/>
            </w:tcBorders>
            <w:shd w:val="clear" w:color="auto" w:fill="F2F2F2"/>
            <w:tcMar>
              <w:top w:w="29" w:type="dxa"/>
            </w:tcMar>
            <w:vAlign w:val="bottom"/>
          </w:tcPr>
          <w:p w:rsidR="00346BC2" w:rsidRPr="0083799C" w:rsidRDefault="00676EC4" w:rsidP="00346BC2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CONFIRMATION OF OBSERVATION CLOSE-OUT</w:t>
            </w:r>
          </w:p>
        </w:tc>
      </w:tr>
      <w:tr w:rsidR="00346BC2" w:rsidRPr="0083799C" w:rsidTr="00775D8F">
        <w:trPr>
          <w:trHeight w:val="399"/>
        </w:trPr>
        <w:tc>
          <w:tcPr>
            <w:tcW w:w="10152" w:type="dxa"/>
            <w:gridSpan w:val="3"/>
            <w:tcBorders>
              <w:top w:val="single" w:sz="4" w:space="0" w:color="808080"/>
              <w:bottom w:val="single" w:sz="4" w:space="0" w:color="999999"/>
            </w:tcBorders>
            <w:tcMar>
              <w:top w:w="29" w:type="dxa"/>
            </w:tcMar>
            <w:vAlign w:val="bottom"/>
          </w:tcPr>
          <w:p w:rsidR="00346BC2" w:rsidRDefault="00766494" w:rsidP="00775D8F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Consultant Company / Name / Signature:</w:t>
            </w:r>
          </w:p>
        </w:tc>
      </w:tr>
      <w:tr w:rsidR="00775D8F" w:rsidRPr="0083799C" w:rsidTr="00775D8F">
        <w:trPr>
          <w:trHeight w:val="232"/>
        </w:trPr>
        <w:tc>
          <w:tcPr>
            <w:tcW w:w="10152" w:type="dxa"/>
            <w:gridSpan w:val="3"/>
            <w:tcBorders>
              <w:top w:val="single" w:sz="4" w:space="0" w:color="999999"/>
              <w:bottom w:val="single" w:sz="4" w:space="0" w:color="auto"/>
            </w:tcBorders>
            <w:tcMar>
              <w:top w:w="29" w:type="dxa"/>
            </w:tcMar>
          </w:tcPr>
          <w:p w:rsidR="00775D8F" w:rsidRDefault="00775D8F" w:rsidP="00766494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Close-out Date:</w:t>
            </w:r>
          </w:p>
        </w:tc>
      </w:tr>
      <w:tr w:rsidR="00346BC2" w:rsidRPr="0083799C" w:rsidTr="00775D8F">
        <w:trPr>
          <w:trHeight w:val="154"/>
        </w:trPr>
        <w:tc>
          <w:tcPr>
            <w:tcW w:w="10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9" w:type="dxa"/>
            </w:tcMar>
          </w:tcPr>
          <w:p w:rsidR="00346BC2" w:rsidRPr="00775D8F" w:rsidRDefault="00346BC2" w:rsidP="00346BC2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36556" w:rsidRPr="0083799C" w:rsidTr="00775D8F">
        <w:trPr>
          <w:trHeight w:val="858"/>
        </w:trPr>
        <w:tc>
          <w:tcPr>
            <w:tcW w:w="10152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top w:w="29" w:type="dxa"/>
            </w:tcMar>
          </w:tcPr>
          <w:p w:rsidR="00736556" w:rsidRDefault="00346BC2" w:rsidP="00736556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Copies:</w:t>
            </w:r>
          </w:p>
          <w:p w:rsidR="00346BC2" w:rsidRDefault="00346BC2" w:rsidP="00C728F2">
            <w:pPr>
              <w:tabs>
                <w:tab w:val="left" w:pos="1455"/>
                <w:tab w:val="left" w:pos="2235"/>
              </w:tabs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</w:tr>
    </w:tbl>
    <w:p w:rsidR="004048AE" w:rsidRPr="0083799C" w:rsidRDefault="004048AE" w:rsidP="00346BC2">
      <w:pPr>
        <w:tabs>
          <w:tab w:val="left" w:pos="1455"/>
          <w:tab w:val="left" w:pos="2235"/>
        </w:tabs>
        <w:rPr>
          <w:rFonts w:ascii="Arial" w:hAnsi="Arial" w:cs="Arial"/>
          <w:sz w:val="6"/>
          <w:szCs w:val="6"/>
        </w:rPr>
      </w:pPr>
    </w:p>
    <w:sectPr w:rsidR="004048AE" w:rsidRPr="0083799C" w:rsidSect="00137075">
      <w:type w:val="continuous"/>
      <w:pgSz w:w="11909" w:h="16834" w:code="9"/>
      <w:pgMar w:top="2160" w:right="720" w:bottom="148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D09" w:rsidRDefault="00F03D09" w:rsidP="00DA4D73">
      <w:r>
        <w:separator/>
      </w:r>
    </w:p>
  </w:endnote>
  <w:endnote w:type="continuationSeparator" w:id="0">
    <w:p w:rsidR="00F03D09" w:rsidRDefault="00F03D09" w:rsidP="00DA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3FB" w:rsidRDefault="001613FB" w:rsidP="00412101">
    <w:pPr>
      <w:jc w:val="center"/>
    </w:pPr>
    <w:r w:rsidRPr="004B6E46">
      <w:rPr>
        <w:rFonts w:ascii="Arial Narrow" w:hAnsi="Arial Narrow" w:cs="Arial"/>
        <w:b/>
        <w:noProof/>
        <w:sz w:val="20"/>
      </w:rPr>
      <w:t xml:space="preserve">Godwin Austen Johnson  </w:t>
    </w:r>
    <w:smartTag w:uri="urn:schemas-microsoft-com:office:smarttags" w:element="address">
      <w:smartTag w:uri="urn:schemas-microsoft-com:office:smarttags" w:element="Street">
        <w:r w:rsidRPr="004B6E46">
          <w:rPr>
            <w:rFonts w:ascii="Arial Narrow" w:hAnsi="Arial Narrow" w:cs="Arial"/>
            <w:noProof/>
            <w:sz w:val="20"/>
          </w:rPr>
          <w:t>P O Box 7185</w:t>
        </w:r>
      </w:smartTag>
      <w:r w:rsidRPr="004B6E46">
        <w:rPr>
          <w:rFonts w:ascii="Arial Narrow" w:hAnsi="Arial Narrow" w:cs="Arial"/>
          <w:noProof/>
          <w:sz w:val="20"/>
        </w:rPr>
        <w:t xml:space="preserve">  </w:t>
      </w:r>
      <w:smartTag w:uri="urn:schemas-microsoft-com:office:smarttags" w:element="City">
        <w:r w:rsidRPr="004B6E46">
          <w:rPr>
            <w:rFonts w:ascii="Arial Narrow" w:hAnsi="Arial Narrow" w:cs="Arial"/>
            <w:noProof/>
            <w:sz w:val="20"/>
          </w:rPr>
          <w:t>Dubai</w:t>
        </w:r>
      </w:smartTag>
      <w:r w:rsidRPr="004B6E46">
        <w:rPr>
          <w:rFonts w:ascii="Arial Narrow" w:hAnsi="Arial Narrow" w:cs="Arial"/>
          <w:noProof/>
          <w:sz w:val="20"/>
        </w:rPr>
        <w:t xml:space="preserve">  </w:t>
      </w:r>
      <w:smartTag w:uri="urn:schemas-microsoft-com:office:smarttags" w:element="country-region">
        <w:r w:rsidRPr="004B6E46">
          <w:rPr>
            <w:rFonts w:ascii="Arial Narrow" w:hAnsi="Arial Narrow" w:cs="Arial"/>
            <w:noProof/>
            <w:sz w:val="20"/>
          </w:rPr>
          <w:t>United Arab Emirates</w:t>
        </w:r>
      </w:smartTag>
    </w:smartTag>
    <w:r>
      <w:rPr>
        <w:rFonts w:ascii="Arial Narrow" w:hAnsi="Arial Narrow" w:cs="Arial"/>
        <w:noProof/>
        <w:sz w:val="20"/>
      </w:rPr>
      <w:t xml:space="preserve"> </w:t>
    </w:r>
    <w:r w:rsidRPr="004B6E46">
      <w:rPr>
        <w:rFonts w:ascii="Arial Narrow" w:hAnsi="Arial Narrow" w:cs="Arial"/>
        <w:noProof/>
        <w:sz w:val="20"/>
      </w:rPr>
      <w:t xml:space="preserve"> t  971 4 3237555</w:t>
    </w:r>
    <w:r>
      <w:rPr>
        <w:rFonts w:ascii="Arial Narrow" w:hAnsi="Arial Narrow" w:cs="Arial"/>
        <w:noProof/>
        <w:sz w:val="20"/>
      </w:rPr>
      <w:t xml:space="preserve"> </w:t>
    </w:r>
    <w:r w:rsidRPr="004B6E46">
      <w:rPr>
        <w:rFonts w:ascii="Arial Narrow" w:hAnsi="Arial Narrow" w:cs="Arial"/>
        <w:noProof/>
        <w:sz w:val="20"/>
      </w:rPr>
      <w:t xml:space="preserve">  f  971 4 3237717   e  </w:t>
    </w:r>
    <w:hyperlink r:id="rId1" w:history="1">
      <w:r w:rsidRPr="004B6E46">
        <w:rPr>
          <w:rFonts w:ascii="Arial Narrow" w:hAnsi="Arial Narrow" w:cs="Arial"/>
          <w:noProof/>
          <w:sz w:val="20"/>
        </w:rPr>
        <w:t>mail@gaj-uae.ae</w:t>
      </w:r>
    </w:hyperlink>
  </w:p>
  <w:tbl>
    <w:tblPr>
      <w:tblW w:w="2718" w:type="dxa"/>
      <w:jc w:val="right"/>
      <w:tblLook w:val="01E0" w:firstRow="1" w:lastRow="1" w:firstColumn="1" w:lastColumn="1" w:noHBand="0" w:noVBand="0"/>
    </w:tblPr>
    <w:tblGrid>
      <w:gridCol w:w="2718"/>
    </w:tblGrid>
    <w:tr w:rsidR="001613FB" w:rsidRPr="00891745" w:rsidTr="00891745">
      <w:trPr>
        <w:trHeight w:val="80"/>
        <w:jc w:val="right"/>
      </w:trPr>
      <w:tc>
        <w:tcPr>
          <w:tcW w:w="2718" w:type="dxa"/>
          <w:shd w:val="clear" w:color="auto" w:fill="auto"/>
        </w:tcPr>
        <w:p w:rsidR="001613FB" w:rsidRPr="00891745" w:rsidRDefault="001613FB" w:rsidP="00891745">
          <w:pPr>
            <w:pStyle w:val="Footer"/>
            <w:tabs>
              <w:tab w:val="right" w:pos="9630"/>
            </w:tabs>
            <w:jc w:val="right"/>
            <w:rPr>
              <w:rFonts w:ascii="Arial Narrow" w:hAnsi="Arial Narrow" w:cs="Arial"/>
              <w:b/>
              <w:noProof/>
              <w:sz w:val="20"/>
            </w:rPr>
          </w:pPr>
          <w:r w:rsidRPr="00891745">
            <w:rPr>
              <w:rFonts w:ascii="Arial Narrow" w:hAnsi="Arial Narrow" w:cs="Arial"/>
              <w:noProof/>
              <w:sz w:val="20"/>
            </w:rPr>
            <w:t xml:space="preserve">Page </w: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begin"/>
          </w:r>
          <w:r w:rsidRPr="00891745">
            <w:rPr>
              <w:rFonts w:ascii="Arial Narrow" w:hAnsi="Arial Narrow" w:cs="Arial"/>
              <w:noProof/>
              <w:sz w:val="20"/>
            </w:rPr>
            <w:instrText xml:space="preserve"> PAGE </w:instrTex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separate"/>
          </w:r>
          <w:r w:rsidRPr="00891745">
            <w:rPr>
              <w:rFonts w:ascii="Arial Narrow" w:hAnsi="Arial Narrow" w:cs="Arial"/>
              <w:noProof/>
              <w:sz w:val="20"/>
            </w:rPr>
            <w:t>2</w: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end"/>
          </w:r>
          <w:r w:rsidRPr="00891745">
            <w:rPr>
              <w:rFonts w:ascii="Arial Narrow" w:hAnsi="Arial Narrow" w:cs="Arial"/>
              <w:noProof/>
              <w:sz w:val="20"/>
            </w:rPr>
            <w:t xml:space="preserve"> of </w: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begin"/>
          </w:r>
          <w:r w:rsidRPr="00891745">
            <w:rPr>
              <w:rFonts w:ascii="Arial Narrow" w:hAnsi="Arial Narrow" w:cs="Arial"/>
              <w:noProof/>
              <w:sz w:val="20"/>
            </w:rPr>
            <w:instrText xml:space="preserve"> NUMPAGES </w:instrTex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separate"/>
          </w:r>
          <w:r w:rsidR="004D5990">
            <w:rPr>
              <w:rFonts w:ascii="Arial Narrow" w:hAnsi="Arial Narrow" w:cs="Arial"/>
              <w:noProof/>
              <w:sz w:val="20"/>
            </w:rPr>
            <w:t>1</w: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end"/>
          </w:r>
        </w:p>
      </w:tc>
    </w:tr>
    <w:tr w:rsidR="001613FB" w:rsidRPr="00891745" w:rsidTr="00891745">
      <w:trPr>
        <w:trHeight w:val="180"/>
        <w:jc w:val="right"/>
      </w:trPr>
      <w:tc>
        <w:tcPr>
          <w:tcW w:w="2718" w:type="dxa"/>
          <w:shd w:val="clear" w:color="auto" w:fill="auto"/>
        </w:tcPr>
        <w:p w:rsidR="001613FB" w:rsidRPr="00891745" w:rsidRDefault="001613FB" w:rsidP="00891745">
          <w:pPr>
            <w:pStyle w:val="Footer"/>
            <w:tabs>
              <w:tab w:val="right" w:pos="9630"/>
            </w:tabs>
            <w:jc w:val="right"/>
            <w:rPr>
              <w:rFonts w:ascii="Arial Narrow" w:hAnsi="Arial Narrow" w:cs="Arial"/>
              <w:i/>
              <w:noProof/>
              <w:sz w:val="20"/>
              <w:u w:val="single"/>
            </w:rPr>
          </w:pPr>
          <w:r w:rsidRPr="00891745">
            <w:rPr>
              <w:rFonts w:ascii="Arial Narrow" w:hAnsi="Arial Narrow" w:cs="Arial"/>
              <w:i/>
              <w:noProof/>
              <w:sz w:val="20"/>
              <w:u w:val="single"/>
            </w:rPr>
            <w:t>SF 33 Version 3</w:t>
          </w:r>
        </w:p>
      </w:tc>
    </w:tr>
  </w:tbl>
  <w:p w:rsidR="001613FB" w:rsidRPr="00A410B7" w:rsidRDefault="001613FB" w:rsidP="00412101">
    <w:pPr>
      <w:pStyle w:val="Footer"/>
    </w:pPr>
  </w:p>
  <w:p w:rsidR="001613FB" w:rsidRDefault="001613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52" w:type="dxa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305"/>
      <w:gridCol w:w="3263"/>
      <w:gridCol w:w="1584"/>
    </w:tblGrid>
    <w:tr w:rsidR="001613FB" w:rsidRPr="00891745" w:rsidTr="00891745">
      <w:trPr>
        <w:trHeight w:val="259"/>
        <w:jc w:val="center"/>
      </w:trPr>
      <w:tc>
        <w:tcPr>
          <w:tcW w:w="8568" w:type="dxa"/>
          <w:gridSpan w:val="2"/>
          <w:noWrap/>
          <w:vAlign w:val="bottom"/>
        </w:tcPr>
        <w:p w:rsidR="001613FB" w:rsidRPr="00891745" w:rsidRDefault="001613FB" w:rsidP="00891745">
          <w:pPr>
            <w:widowControl w:val="0"/>
            <w:tabs>
              <w:tab w:val="center" w:pos="4320"/>
              <w:tab w:val="right" w:pos="8640"/>
            </w:tabs>
            <w:autoSpaceDE w:val="0"/>
            <w:autoSpaceDN w:val="0"/>
            <w:adjustRightInd w:val="0"/>
            <w:rPr>
              <w:rFonts w:ascii="Arial Narrow" w:hAnsi="Arial Narrow" w:cs="Arial"/>
              <w:sz w:val="20"/>
            </w:rPr>
          </w:pPr>
          <w:r w:rsidRPr="00891745">
            <w:rPr>
              <w:rFonts w:ascii="Arial Narrow" w:hAnsi="Arial Narrow"/>
              <w:b/>
              <w:sz w:val="20"/>
            </w:rPr>
            <w:t>Godwin Austen Johnson</w:t>
          </w:r>
          <w:r w:rsidRPr="00891745">
            <w:rPr>
              <w:rFonts w:ascii="Arial Narrow" w:hAnsi="Arial Narrow"/>
              <w:sz w:val="20"/>
            </w:rPr>
            <w:t xml:space="preserve">  </w:t>
          </w:r>
          <w:smartTag w:uri="urn:schemas-microsoft-com:office:smarttags" w:element="address">
            <w:smartTag w:uri="urn:schemas-microsoft-com:office:smarttags" w:element="Street">
              <w:smartTag w:uri="urn:schemas-microsoft-com:office:smarttags" w:element="address">
                <w:smartTag w:uri="urn:schemas-microsoft-com:office:smarttags" w:element="Street">
                  <w:r w:rsidRPr="00891745">
                    <w:rPr>
                      <w:rFonts w:ascii="Arial Narrow" w:hAnsi="Arial Narrow"/>
                      <w:sz w:val="20"/>
                    </w:rPr>
                    <w:t>PO Box 7185</w:t>
                  </w:r>
                </w:smartTag>
              </w:smartTag>
              <w:r w:rsidRPr="00891745">
                <w:rPr>
                  <w:rFonts w:ascii="Arial Narrow" w:hAnsi="Arial Narrow"/>
                  <w:sz w:val="20"/>
                </w:rPr>
                <w:t xml:space="preserve"> </w:t>
              </w:r>
              <w:smartTag w:uri="urn:schemas-microsoft-com:office:smarttags" w:element="City">
                <w:r w:rsidRPr="00891745">
                  <w:rPr>
                    <w:rFonts w:ascii="Arial Narrow" w:hAnsi="Arial Narrow"/>
                    <w:sz w:val="20"/>
                  </w:rPr>
                  <w:t>Dubai</w:t>
                </w:r>
              </w:smartTag>
            </w:smartTag>
          </w:smartTag>
          <w:r w:rsidRPr="00891745">
            <w:rPr>
              <w:rFonts w:ascii="Arial Narrow" w:hAnsi="Arial Narrow"/>
              <w:sz w:val="20"/>
            </w:rPr>
            <w:t xml:space="preserve"> UAE  t  971 4 3237555 f  971 4 3237717 e </w:t>
          </w:r>
          <w:hyperlink r:id="rId1" w:history="1">
            <w:r w:rsidRPr="00891745">
              <w:rPr>
                <w:rStyle w:val="Hyperlink"/>
                <w:rFonts w:ascii="Arial Narrow" w:hAnsi="Arial Narrow" w:cs="Arial"/>
                <w:sz w:val="20"/>
              </w:rPr>
              <w:t>mail@gaj-uae.ae</w:t>
            </w:r>
          </w:hyperlink>
        </w:p>
      </w:tc>
      <w:tc>
        <w:tcPr>
          <w:tcW w:w="1584" w:type="dxa"/>
          <w:vAlign w:val="bottom"/>
        </w:tcPr>
        <w:p w:rsidR="001613FB" w:rsidRPr="00891745" w:rsidRDefault="001613FB" w:rsidP="00891745">
          <w:pPr>
            <w:widowControl w:val="0"/>
            <w:tabs>
              <w:tab w:val="center" w:pos="4320"/>
              <w:tab w:val="right" w:pos="8640"/>
            </w:tabs>
            <w:autoSpaceDE w:val="0"/>
            <w:autoSpaceDN w:val="0"/>
            <w:adjustRightInd w:val="0"/>
            <w:jc w:val="right"/>
            <w:rPr>
              <w:rFonts w:ascii="Arial Narrow" w:hAnsi="Arial Narrow" w:cs="Arial"/>
              <w:sz w:val="20"/>
            </w:rPr>
          </w:pPr>
          <w:r w:rsidRPr="00891745">
            <w:rPr>
              <w:rFonts w:ascii="Arial Narrow" w:hAnsi="Arial Narrow" w:cs="Arial"/>
              <w:noProof/>
              <w:sz w:val="20"/>
            </w:rPr>
            <w:t xml:space="preserve">Page </w: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begin"/>
          </w:r>
          <w:r w:rsidRPr="00891745">
            <w:rPr>
              <w:rFonts w:ascii="Arial Narrow" w:hAnsi="Arial Narrow" w:cs="Arial"/>
              <w:noProof/>
              <w:sz w:val="20"/>
            </w:rPr>
            <w:instrText xml:space="preserve"> PAGE </w:instrTex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separate"/>
          </w:r>
          <w:r w:rsidR="00072F5C">
            <w:rPr>
              <w:rFonts w:ascii="Arial Narrow" w:hAnsi="Arial Narrow" w:cs="Arial"/>
              <w:noProof/>
              <w:sz w:val="20"/>
            </w:rPr>
            <w:t>1</w: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end"/>
          </w:r>
          <w:r w:rsidRPr="00891745">
            <w:rPr>
              <w:rFonts w:ascii="Arial Narrow" w:hAnsi="Arial Narrow" w:cs="Arial"/>
              <w:noProof/>
              <w:sz w:val="20"/>
            </w:rPr>
            <w:t xml:space="preserve"> of </w: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begin"/>
          </w:r>
          <w:r w:rsidRPr="00891745">
            <w:rPr>
              <w:rFonts w:ascii="Arial Narrow" w:hAnsi="Arial Narrow" w:cs="Arial"/>
              <w:noProof/>
              <w:sz w:val="20"/>
            </w:rPr>
            <w:instrText xml:space="preserve"> NUMPAGES </w:instrTex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separate"/>
          </w:r>
          <w:r w:rsidR="004D5990">
            <w:rPr>
              <w:rFonts w:ascii="Arial Narrow" w:hAnsi="Arial Narrow" w:cs="Arial"/>
              <w:noProof/>
              <w:sz w:val="20"/>
            </w:rPr>
            <w:t>1</w:t>
          </w:r>
          <w:r w:rsidR="00D80E83" w:rsidRPr="00891745">
            <w:rPr>
              <w:rFonts w:ascii="Arial Narrow" w:hAnsi="Arial Narrow" w:cs="Arial"/>
              <w:noProof/>
              <w:sz w:val="20"/>
            </w:rPr>
            <w:fldChar w:fldCharType="end"/>
          </w:r>
        </w:p>
      </w:tc>
    </w:tr>
    <w:tr w:rsidR="001613FB" w:rsidRPr="00A21B82" w:rsidTr="00891745">
      <w:trPr>
        <w:trHeight w:val="74"/>
        <w:jc w:val="center"/>
      </w:trPr>
      <w:tc>
        <w:tcPr>
          <w:tcW w:w="5305" w:type="dxa"/>
          <w:tcMar>
            <w:left w:w="29" w:type="dxa"/>
            <w:right w:w="72" w:type="dxa"/>
          </w:tcMar>
        </w:tcPr>
        <w:p w:rsidR="001613FB" w:rsidRPr="00891745" w:rsidRDefault="001613FB" w:rsidP="00891745">
          <w:pPr>
            <w:pStyle w:val="Footer"/>
            <w:tabs>
              <w:tab w:val="right" w:pos="9630"/>
            </w:tabs>
            <w:jc w:val="right"/>
            <w:rPr>
              <w:rFonts w:ascii="Arial Narrow" w:hAnsi="Arial Narrow" w:cs="Arial"/>
              <w:i/>
              <w:noProof/>
              <w:sz w:val="22"/>
              <w:szCs w:val="22"/>
              <w:u w:val="single"/>
            </w:rPr>
          </w:pPr>
        </w:p>
      </w:tc>
      <w:tc>
        <w:tcPr>
          <w:tcW w:w="4847" w:type="dxa"/>
          <w:gridSpan w:val="2"/>
          <w:vAlign w:val="bottom"/>
        </w:tcPr>
        <w:p w:rsidR="001613FB" w:rsidRPr="00A21B82" w:rsidRDefault="00553036" w:rsidP="00891745">
          <w:pPr>
            <w:pStyle w:val="Footer"/>
            <w:tabs>
              <w:tab w:val="right" w:pos="9630"/>
            </w:tabs>
            <w:jc w:val="right"/>
            <w:rPr>
              <w:rFonts w:ascii="Arial Narrow" w:hAnsi="Arial Narrow" w:cs="Arial"/>
              <w:noProof/>
              <w:color w:val="808080"/>
              <w:sz w:val="18"/>
              <w:szCs w:val="18"/>
            </w:rPr>
          </w:pPr>
          <w:fldSimple w:instr=" DOCPROPERTY  Category  \* MERGEFORMAT ">
            <w:r w:rsidR="004D5990">
              <w:rPr>
                <w:rFonts w:ascii="Arial Narrow" w:hAnsi="Arial Narrow" w:cs="Arial"/>
                <w:noProof/>
                <w:color w:val="808080"/>
                <w:sz w:val="20"/>
              </w:rPr>
              <w:t>SF 35 V4.1</w:t>
            </w:r>
          </w:fldSimple>
        </w:p>
      </w:tc>
    </w:tr>
  </w:tbl>
  <w:p w:rsidR="001613FB" w:rsidRPr="00EF2058" w:rsidRDefault="001613FB" w:rsidP="00EF2058">
    <w:pPr>
      <w:rPr>
        <w:rFonts w:ascii="Arial Narrow" w:hAnsi="Arial Narrow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D09" w:rsidRDefault="00F03D09" w:rsidP="00DA4D73">
      <w:r>
        <w:separator/>
      </w:r>
    </w:p>
  </w:footnote>
  <w:footnote w:type="continuationSeparator" w:id="0">
    <w:p w:rsidR="00F03D09" w:rsidRDefault="00F03D09" w:rsidP="00DA4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359"/>
      <w:gridCol w:w="2433"/>
    </w:tblGrid>
    <w:tr w:rsidR="001613FB" w:rsidTr="00891745">
      <w:trPr>
        <w:trHeight w:hRule="exact" w:val="1813"/>
      </w:trPr>
      <w:tc>
        <w:tcPr>
          <w:tcW w:w="7440" w:type="dxa"/>
          <w:vAlign w:val="bottom"/>
        </w:tcPr>
        <w:p w:rsidR="001613FB" w:rsidRPr="00891745" w:rsidRDefault="001613FB" w:rsidP="006D5715">
          <w:pPr>
            <w:rPr>
              <w:rFonts w:ascii="Arial Narrow" w:hAnsi="Arial Narrow"/>
              <w:b/>
              <w:sz w:val="36"/>
              <w:szCs w:val="36"/>
            </w:rPr>
          </w:pPr>
          <w:r w:rsidRPr="00891745">
            <w:rPr>
              <w:rFonts w:ascii="Arial Narrow" w:hAnsi="Arial Narrow"/>
              <w:b/>
              <w:sz w:val="36"/>
              <w:szCs w:val="36"/>
            </w:rPr>
            <w:t>ENGINEER'S/ARCHITECT'S INSTRUCTION</w:t>
          </w:r>
        </w:p>
      </w:tc>
      <w:tc>
        <w:tcPr>
          <w:tcW w:w="2460" w:type="dxa"/>
        </w:tcPr>
        <w:p w:rsidR="001613FB" w:rsidRDefault="004D5990" w:rsidP="006D5715">
          <w:r w:rsidRPr="00891745">
            <w:rPr>
              <w:rFonts w:ascii="Arial" w:hAnsi="Arial" w:cs="Arial"/>
              <w:b/>
              <w:noProof/>
              <w:sz w:val="36"/>
              <w:szCs w:val="36"/>
              <w:lang w:val="en-U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15875</wp:posOffset>
                </wp:positionV>
                <wp:extent cx="1109345" cy="1109345"/>
                <wp:effectExtent l="0" t="0" r="0" b="0"/>
                <wp:wrapTight wrapText="bothSides">
                  <wp:wrapPolygon edited="0">
                    <wp:start x="0" y="0"/>
                    <wp:lineTo x="0" y="21143"/>
                    <wp:lineTo x="21143" y="21143"/>
                    <wp:lineTo x="21143" y="0"/>
                    <wp:lineTo x="0" y="0"/>
                  </wp:wrapPolygon>
                </wp:wrapTight>
                <wp:docPr id="3" name="Picture 3" descr="GAJ Logo no text 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AJ Logo no text 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345" cy="110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1613FB" w:rsidRPr="00412101" w:rsidRDefault="001613FB" w:rsidP="00412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915"/>
      <w:gridCol w:w="1171"/>
      <w:gridCol w:w="2066"/>
    </w:tblGrid>
    <w:tr w:rsidR="000E0BF6" w:rsidTr="0083799C">
      <w:trPr>
        <w:trHeight w:hRule="exact" w:val="1109"/>
        <w:jc w:val="center"/>
      </w:trPr>
      <w:tc>
        <w:tcPr>
          <w:tcW w:w="10152" w:type="dxa"/>
          <w:gridSpan w:val="3"/>
          <w:tcBorders>
            <w:top w:val="nil"/>
            <w:left w:val="nil"/>
            <w:bottom w:val="nil"/>
            <w:right w:val="nil"/>
          </w:tcBorders>
          <w:tcMar>
            <w:top w:w="29" w:type="dxa"/>
          </w:tcMar>
          <w:vAlign w:val="bottom"/>
        </w:tcPr>
        <w:p w:rsidR="000E0BF6" w:rsidRDefault="000E0BF6" w:rsidP="00483220">
          <w:pPr>
            <w:jc w:val="right"/>
          </w:pPr>
        </w:p>
        <w:p w:rsidR="000E0BF6" w:rsidRDefault="000E0BF6" w:rsidP="00483220"/>
        <w:p w:rsidR="000E0BF6" w:rsidRPr="00034673" w:rsidRDefault="000E0BF6" w:rsidP="00483220"/>
      </w:tc>
    </w:tr>
    <w:tr w:rsidR="0083799C" w:rsidTr="00165468">
      <w:trPr>
        <w:jc w:val="center"/>
      </w:trPr>
      <w:tc>
        <w:tcPr>
          <w:tcW w:w="10152" w:type="dxa"/>
          <w:gridSpan w:val="3"/>
          <w:tcBorders>
            <w:top w:val="nil"/>
            <w:left w:val="nil"/>
            <w:bottom w:val="nil"/>
            <w:right w:val="nil"/>
          </w:tcBorders>
          <w:vAlign w:val="bottom"/>
        </w:tcPr>
        <w:p w:rsidR="0083799C" w:rsidRPr="00775D8F" w:rsidRDefault="0083799C" w:rsidP="00483220">
          <w:pPr>
            <w:jc w:val="right"/>
            <w:rPr>
              <w:rFonts w:ascii="Arial" w:hAnsi="Arial" w:cs="Arial"/>
              <w:sz w:val="20"/>
            </w:rPr>
          </w:pPr>
        </w:p>
      </w:tc>
    </w:tr>
    <w:tr w:rsidR="000E0BF6" w:rsidRPr="009B152B" w:rsidTr="007B7E66">
      <w:trPr>
        <w:jc w:val="center"/>
      </w:trPr>
      <w:tc>
        <w:tcPr>
          <w:tcW w:w="808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E0BF6" w:rsidRPr="009B152B" w:rsidRDefault="000E0BF6" w:rsidP="000E0BF6">
          <w:pPr>
            <w:rPr>
              <w:rFonts w:ascii="Arial" w:hAnsi="Arial" w:cs="Arial"/>
            </w:rPr>
          </w:pPr>
          <w:r w:rsidRPr="009B152B">
            <w:rPr>
              <w:rFonts w:ascii="Arial" w:hAnsi="Arial" w:cs="Arial"/>
              <w:b/>
              <w:sz w:val="32"/>
              <w:szCs w:val="32"/>
            </w:rPr>
            <w:t>SITE OBSERVATION RECORD</w:t>
          </w:r>
        </w:p>
      </w:tc>
      <w:tc>
        <w:tcPr>
          <w:tcW w:w="2066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E0BF6" w:rsidRPr="009B152B" w:rsidRDefault="000E0BF6" w:rsidP="00483220">
          <w:pPr>
            <w:jc w:val="right"/>
            <w:rPr>
              <w:rFonts w:ascii="Arial" w:hAnsi="Arial" w:cs="Arial"/>
            </w:rPr>
          </w:pPr>
        </w:p>
        <w:p w:rsidR="000E0BF6" w:rsidRPr="009B152B" w:rsidRDefault="00C728F2" w:rsidP="00C728F2">
          <w:pPr>
            <w:tabs>
              <w:tab w:val="left" w:pos="1695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t xml:space="preserve"> 3335</w:t>
          </w:r>
          <w:r w:rsidR="007B7E66">
            <w:rPr>
              <w:rFonts w:ascii="Arial" w:hAnsi="Arial" w:cs="Arial"/>
              <w:noProof/>
              <w:sz w:val="16"/>
              <w:szCs w:val="16"/>
            </w:rPr>
            <w:t xml:space="preserve"> </w:t>
          </w:r>
          <w:r w:rsidR="000E0BF6" w:rsidRPr="009B152B">
            <w:rPr>
              <w:rFonts w:ascii="Arial" w:hAnsi="Arial" w:cs="Arial"/>
              <w:noProof/>
              <w:sz w:val="16"/>
              <w:szCs w:val="16"/>
            </w:rPr>
            <w:t>/ 6.21</w:t>
          </w:r>
        </w:p>
      </w:tc>
    </w:tr>
    <w:tr w:rsidR="000E0BF6" w:rsidRPr="000F6AC1" w:rsidTr="00483220">
      <w:trPr>
        <w:jc w:val="center"/>
      </w:trPr>
      <w:tc>
        <w:tcPr>
          <w:tcW w:w="6915" w:type="dxa"/>
          <w:tcBorders>
            <w:top w:val="nil"/>
            <w:left w:val="nil"/>
            <w:bottom w:val="nil"/>
          </w:tcBorders>
          <w:vAlign w:val="bottom"/>
        </w:tcPr>
        <w:p w:rsidR="000E0BF6" w:rsidRPr="00915315" w:rsidRDefault="000E0BF6" w:rsidP="00483220">
          <w:pPr>
            <w:jc w:val="right"/>
            <w:rPr>
              <w:rFonts w:ascii="Arial Narrow" w:hAnsi="Arial Narrow"/>
              <w:b/>
              <w:sz w:val="10"/>
              <w:szCs w:val="10"/>
            </w:rPr>
          </w:pPr>
        </w:p>
      </w:tc>
      <w:tc>
        <w:tcPr>
          <w:tcW w:w="3237" w:type="dxa"/>
          <w:gridSpan w:val="2"/>
          <w:tcBorders>
            <w:top w:val="nil"/>
            <w:bottom w:val="nil"/>
          </w:tcBorders>
          <w:vAlign w:val="bottom"/>
        </w:tcPr>
        <w:p w:rsidR="000E0BF6" w:rsidRPr="00915315" w:rsidRDefault="000E0BF6" w:rsidP="00483220">
          <w:pPr>
            <w:jc w:val="right"/>
            <w:rPr>
              <w:rFonts w:ascii="Arial Narrow" w:hAnsi="Arial Narrow"/>
              <w:noProof/>
              <w:sz w:val="10"/>
              <w:szCs w:val="10"/>
            </w:rPr>
          </w:pPr>
        </w:p>
      </w:tc>
    </w:tr>
  </w:tbl>
  <w:p w:rsidR="001613FB" w:rsidRPr="00FF2C05" w:rsidRDefault="001613FB" w:rsidP="00F32B2A">
    <w:pPr>
      <w:pStyle w:val="Header"/>
      <w:rPr>
        <w:rFonts w:ascii="Arial Narrow" w:hAnsi="Arial Narrow"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52" w:type="dxa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506"/>
      <w:gridCol w:w="2646"/>
    </w:tblGrid>
    <w:tr w:rsidR="001613FB" w:rsidTr="00891745">
      <w:trPr>
        <w:trHeight w:hRule="exact" w:val="1757"/>
        <w:jc w:val="center"/>
      </w:trPr>
      <w:tc>
        <w:tcPr>
          <w:tcW w:w="7506" w:type="dxa"/>
          <w:vAlign w:val="bottom"/>
        </w:tcPr>
        <w:p w:rsidR="001613FB" w:rsidRPr="00891745" w:rsidRDefault="001613FB" w:rsidP="009C363A">
          <w:pPr>
            <w:rPr>
              <w:rFonts w:ascii="Arial Narrow" w:hAnsi="Arial Narrow"/>
              <w:b/>
              <w:sz w:val="36"/>
              <w:szCs w:val="36"/>
            </w:rPr>
          </w:pPr>
          <w:r w:rsidRPr="00891745">
            <w:rPr>
              <w:rFonts w:ascii="Arial Narrow" w:hAnsi="Arial Narrow"/>
              <w:b/>
              <w:sz w:val="36"/>
              <w:szCs w:val="36"/>
            </w:rPr>
            <w:t>SITE OBSERVATION RECORD</w:t>
          </w:r>
        </w:p>
      </w:tc>
      <w:tc>
        <w:tcPr>
          <w:tcW w:w="2646" w:type="dxa"/>
        </w:tcPr>
        <w:p w:rsidR="001613FB" w:rsidRDefault="004D5990" w:rsidP="00891745">
          <w:pPr>
            <w:jc w:val="right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1" layoutInCell="1" allowOverlap="0">
                <wp:simplePos x="0" y="0"/>
                <wp:positionH relativeFrom="column">
                  <wp:posOffset>573405</wp:posOffset>
                </wp:positionH>
                <wp:positionV relativeFrom="page">
                  <wp:posOffset>5715</wp:posOffset>
                </wp:positionV>
                <wp:extent cx="1106170" cy="1106170"/>
                <wp:effectExtent l="0" t="0" r="0" b="0"/>
                <wp:wrapNone/>
                <wp:docPr id="13" name="Picture 3" descr="GAJ Logo no text 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AJ Logo no text 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6170" cy="1106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1613FB" w:rsidRDefault="001613FB" w:rsidP="00891745">
          <w:pPr>
            <w:jc w:val="right"/>
          </w:pPr>
        </w:p>
        <w:p w:rsidR="001613FB" w:rsidRPr="00E72DEF" w:rsidRDefault="001613FB" w:rsidP="00891745">
          <w:pPr>
            <w:tabs>
              <w:tab w:val="left" w:pos="1695"/>
            </w:tabs>
            <w:jc w:val="right"/>
          </w:pPr>
          <w:r>
            <w:tab/>
          </w:r>
        </w:p>
      </w:tc>
    </w:tr>
    <w:tr w:rsidR="001613FB" w:rsidRPr="00891745" w:rsidTr="00891745">
      <w:trPr>
        <w:trHeight w:hRule="exact" w:val="331"/>
        <w:jc w:val="center"/>
      </w:trPr>
      <w:tc>
        <w:tcPr>
          <w:tcW w:w="7506" w:type="dxa"/>
          <w:vAlign w:val="bottom"/>
        </w:tcPr>
        <w:p w:rsidR="001613FB" w:rsidRPr="00891745" w:rsidRDefault="001613FB" w:rsidP="00891745">
          <w:pPr>
            <w:jc w:val="right"/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2646" w:type="dxa"/>
          <w:vAlign w:val="bottom"/>
        </w:tcPr>
        <w:p w:rsidR="001613FB" w:rsidRPr="00891745" w:rsidRDefault="001613FB" w:rsidP="00891745">
          <w:pPr>
            <w:jc w:val="right"/>
            <w:rPr>
              <w:rFonts w:ascii="Arial Narrow" w:hAnsi="Arial Narrow"/>
              <w:noProof/>
              <w:sz w:val="18"/>
              <w:szCs w:val="18"/>
            </w:rPr>
          </w:pPr>
          <w:r w:rsidRPr="00891745">
            <w:rPr>
              <w:rFonts w:ascii="Arial Narrow" w:hAnsi="Arial Narrow"/>
              <w:noProof/>
              <w:sz w:val="18"/>
              <w:szCs w:val="18"/>
            </w:rPr>
            <w:t>/6.21</w:t>
          </w:r>
        </w:p>
      </w:tc>
    </w:tr>
  </w:tbl>
  <w:p w:rsidR="001613FB" w:rsidRPr="00C2032B" w:rsidRDefault="001613FB" w:rsidP="00EF2058">
    <w:pPr>
      <w:rPr>
        <w:rFonts w:ascii="Arial Narrow" w:hAnsi="Arial Narrow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9166A"/>
    <w:multiLevelType w:val="hybridMultilevel"/>
    <w:tmpl w:val="425C42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C9135B"/>
    <w:multiLevelType w:val="hybridMultilevel"/>
    <w:tmpl w:val="7910C62E"/>
    <w:lvl w:ilvl="0" w:tplc="08E20DE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76F618FB"/>
    <w:multiLevelType w:val="hybridMultilevel"/>
    <w:tmpl w:val="038EB3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990"/>
    <w:rsid w:val="00017A82"/>
    <w:rsid w:val="000255B2"/>
    <w:rsid w:val="00032E7B"/>
    <w:rsid w:val="0003443A"/>
    <w:rsid w:val="000362C2"/>
    <w:rsid w:val="00051AC8"/>
    <w:rsid w:val="00054574"/>
    <w:rsid w:val="00056A47"/>
    <w:rsid w:val="00060FF5"/>
    <w:rsid w:val="00063520"/>
    <w:rsid w:val="00072F5C"/>
    <w:rsid w:val="00084F91"/>
    <w:rsid w:val="000A3898"/>
    <w:rsid w:val="000C56B3"/>
    <w:rsid w:val="000E0BF6"/>
    <w:rsid w:val="000E5B4B"/>
    <w:rsid w:val="000E787C"/>
    <w:rsid w:val="000F0C92"/>
    <w:rsid w:val="000F2EFE"/>
    <w:rsid w:val="00102648"/>
    <w:rsid w:val="00127B7E"/>
    <w:rsid w:val="00137075"/>
    <w:rsid w:val="00137453"/>
    <w:rsid w:val="00147199"/>
    <w:rsid w:val="00151A11"/>
    <w:rsid w:val="001613FB"/>
    <w:rsid w:val="00165468"/>
    <w:rsid w:val="0017277E"/>
    <w:rsid w:val="00175458"/>
    <w:rsid w:val="00194C41"/>
    <w:rsid w:val="001B0286"/>
    <w:rsid w:val="001C5503"/>
    <w:rsid w:val="001C5A6C"/>
    <w:rsid w:val="001E1485"/>
    <w:rsid w:val="001E662E"/>
    <w:rsid w:val="002020E9"/>
    <w:rsid w:val="00224146"/>
    <w:rsid w:val="00237CAA"/>
    <w:rsid w:val="002449AF"/>
    <w:rsid w:val="00251A6A"/>
    <w:rsid w:val="00264DC4"/>
    <w:rsid w:val="00271856"/>
    <w:rsid w:val="002821CB"/>
    <w:rsid w:val="00284C68"/>
    <w:rsid w:val="002864C4"/>
    <w:rsid w:val="002A5E22"/>
    <w:rsid w:val="002A7D1C"/>
    <w:rsid w:val="002B2E37"/>
    <w:rsid w:val="002B3AD1"/>
    <w:rsid w:val="002C19C0"/>
    <w:rsid w:val="002D3965"/>
    <w:rsid w:val="002F45E0"/>
    <w:rsid w:val="003325B9"/>
    <w:rsid w:val="00341FA8"/>
    <w:rsid w:val="00345E12"/>
    <w:rsid w:val="00346BC2"/>
    <w:rsid w:val="00363EFD"/>
    <w:rsid w:val="00366B48"/>
    <w:rsid w:val="00374194"/>
    <w:rsid w:val="00377E76"/>
    <w:rsid w:val="00380382"/>
    <w:rsid w:val="00380ADE"/>
    <w:rsid w:val="00385915"/>
    <w:rsid w:val="00387918"/>
    <w:rsid w:val="003930DF"/>
    <w:rsid w:val="003A4393"/>
    <w:rsid w:val="003A5F22"/>
    <w:rsid w:val="003B21F3"/>
    <w:rsid w:val="003C350C"/>
    <w:rsid w:val="003D007E"/>
    <w:rsid w:val="003F6543"/>
    <w:rsid w:val="00400B10"/>
    <w:rsid w:val="004048AE"/>
    <w:rsid w:val="00405A3E"/>
    <w:rsid w:val="00412101"/>
    <w:rsid w:val="00422E2F"/>
    <w:rsid w:val="00423358"/>
    <w:rsid w:val="00445166"/>
    <w:rsid w:val="004542AA"/>
    <w:rsid w:val="00461FBE"/>
    <w:rsid w:val="0046292B"/>
    <w:rsid w:val="00470866"/>
    <w:rsid w:val="00483220"/>
    <w:rsid w:val="004A2B71"/>
    <w:rsid w:val="004C7C67"/>
    <w:rsid w:val="004D129C"/>
    <w:rsid w:val="004D5990"/>
    <w:rsid w:val="004E6303"/>
    <w:rsid w:val="004F031E"/>
    <w:rsid w:val="00504191"/>
    <w:rsid w:val="0050674C"/>
    <w:rsid w:val="00523046"/>
    <w:rsid w:val="005301B7"/>
    <w:rsid w:val="00531479"/>
    <w:rsid w:val="00544C28"/>
    <w:rsid w:val="00553036"/>
    <w:rsid w:val="0056795E"/>
    <w:rsid w:val="00584FF1"/>
    <w:rsid w:val="005A0BDF"/>
    <w:rsid w:val="005B4427"/>
    <w:rsid w:val="005C77FE"/>
    <w:rsid w:val="005C7C7F"/>
    <w:rsid w:val="0061340C"/>
    <w:rsid w:val="00632762"/>
    <w:rsid w:val="006334C3"/>
    <w:rsid w:val="00662F56"/>
    <w:rsid w:val="00665BDC"/>
    <w:rsid w:val="00676EC4"/>
    <w:rsid w:val="00677E78"/>
    <w:rsid w:val="00687F17"/>
    <w:rsid w:val="006B4EA6"/>
    <w:rsid w:val="006B5DCA"/>
    <w:rsid w:val="006C4279"/>
    <w:rsid w:val="006D5715"/>
    <w:rsid w:val="006E1DB8"/>
    <w:rsid w:val="00704829"/>
    <w:rsid w:val="00707656"/>
    <w:rsid w:val="007251DF"/>
    <w:rsid w:val="00736556"/>
    <w:rsid w:val="007471D0"/>
    <w:rsid w:val="007512D3"/>
    <w:rsid w:val="00766494"/>
    <w:rsid w:val="00775D8F"/>
    <w:rsid w:val="00780085"/>
    <w:rsid w:val="00793920"/>
    <w:rsid w:val="007B7E66"/>
    <w:rsid w:val="007C4897"/>
    <w:rsid w:val="007D452E"/>
    <w:rsid w:val="0081207C"/>
    <w:rsid w:val="0082437A"/>
    <w:rsid w:val="00834130"/>
    <w:rsid w:val="00835E21"/>
    <w:rsid w:val="0083799C"/>
    <w:rsid w:val="008443C1"/>
    <w:rsid w:val="00861DEB"/>
    <w:rsid w:val="008664C2"/>
    <w:rsid w:val="00877E3B"/>
    <w:rsid w:val="0088517D"/>
    <w:rsid w:val="00885623"/>
    <w:rsid w:val="00891745"/>
    <w:rsid w:val="00891868"/>
    <w:rsid w:val="008933C3"/>
    <w:rsid w:val="00894553"/>
    <w:rsid w:val="008971D5"/>
    <w:rsid w:val="008A21AB"/>
    <w:rsid w:val="008A4C06"/>
    <w:rsid w:val="008B4243"/>
    <w:rsid w:val="008C3E2E"/>
    <w:rsid w:val="008D4ACC"/>
    <w:rsid w:val="008E3882"/>
    <w:rsid w:val="0090573A"/>
    <w:rsid w:val="00926284"/>
    <w:rsid w:val="00967795"/>
    <w:rsid w:val="00972400"/>
    <w:rsid w:val="00977B37"/>
    <w:rsid w:val="009941BD"/>
    <w:rsid w:val="0099430F"/>
    <w:rsid w:val="009952CB"/>
    <w:rsid w:val="00997C62"/>
    <w:rsid w:val="009A7677"/>
    <w:rsid w:val="009B152B"/>
    <w:rsid w:val="009B326A"/>
    <w:rsid w:val="009C363A"/>
    <w:rsid w:val="009D2CC2"/>
    <w:rsid w:val="009D2CD8"/>
    <w:rsid w:val="009D65DE"/>
    <w:rsid w:val="009E1A66"/>
    <w:rsid w:val="009E4AD1"/>
    <w:rsid w:val="00A03C8D"/>
    <w:rsid w:val="00A21B82"/>
    <w:rsid w:val="00A268F2"/>
    <w:rsid w:val="00A376D5"/>
    <w:rsid w:val="00A37833"/>
    <w:rsid w:val="00A410B7"/>
    <w:rsid w:val="00A4323D"/>
    <w:rsid w:val="00A447DA"/>
    <w:rsid w:val="00A46ADD"/>
    <w:rsid w:val="00A5199C"/>
    <w:rsid w:val="00A52D04"/>
    <w:rsid w:val="00A54538"/>
    <w:rsid w:val="00A75CEE"/>
    <w:rsid w:val="00A83675"/>
    <w:rsid w:val="00A84069"/>
    <w:rsid w:val="00AD5778"/>
    <w:rsid w:val="00AE57A0"/>
    <w:rsid w:val="00B17F50"/>
    <w:rsid w:val="00B45F9F"/>
    <w:rsid w:val="00B619D1"/>
    <w:rsid w:val="00B82BF3"/>
    <w:rsid w:val="00B84EA6"/>
    <w:rsid w:val="00B84F94"/>
    <w:rsid w:val="00B87F56"/>
    <w:rsid w:val="00B972EF"/>
    <w:rsid w:val="00BB593B"/>
    <w:rsid w:val="00BC566C"/>
    <w:rsid w:val="00BF2523"/>
    <w:rsid w:val="00BF53D5"/>
    <w:rsid w:val="00C2032B"/>
    <w:rsid w:val="00C20A00"/>
    <w:rsid w:val="00C33725"/>
    <w:rsid w:val="00C47169"/>
    <w:rsid w:val="00C47255"/>
    <w:rsid w:val="00C52A0E"/>
    <w:rsid w:val="00C53A6B"/>
    <w:rsid w:val="00C64A83"/>
    <w:rsid w:val="00C70BFA"/>
    <w:rsid w:val="00C71384"/>
    <w:rsid w:val="00C728F2"/>
    <w:rsid w:val="00C8470B"/>
    <w:rsid w:val="00C85DCA"/>
    <w:rsid w:val="00C91472"/>
    <w:rsid w:val="00C965B6"/>
    <w:rsid w:val="00CB0B86"/>
    <w:rsid w:val="00CB7B4F"/>
    <w:rsid w:val="00CC79E8"/>
    <w:rsid w:val="00CD1398"/>
    <w:rsid w:val="00CE4CF4"/>
    <w:rsid w:val="00CE77EB"/>
    <w:rsid w:val="00D323DD"/>
    <w:rsid w:val="00D40D12"/>
    <w:rsid w:val="00D43F6B"/>
    <w:rsid w:val="00D51864"/>
    <w:rsid w:val="00D661B0"/>
    <w:rsid w:val="00D77D81"/>
    <w:rsid w:val="00D80E83"/>
    <w:rsid w:val="00D91189"/>
    <w:rsid w:val="00DA4D73"/>
    <w:rsid w:val="00DA78EA"/>
    <w:rsid w:val="00DD65FF"/>
    <w:rsid w:val="00DF0404"/>
    <w:rsid w:val="00E01991"/>
    <w:rsid w:val="00E21737"/>
    <w:rsid w:val="00E41428"/>
    <w:rsid w:val="00E47E7E"/>
    <w:rsid w:val="00E56DAA"/>
    <w:rsid w:val="00E67520"/>
    <w:rsid w:val="00E72BDD"/>
    <w:rsid w:val="00E779BD"/>
    <w:rsid w:val="00E94489"/>
    <w:rsid w:val="00E94537"/>
    <w:rsid w:val="00E94FE5"/>
    <w:rsid w:val="00E974A7"/>
    <w:rsid w:val="00EA67F7"/>
    <w:rsid w:val="00EC01B0"/>
    <w:rsid w:val="00EC41ED"/>
    <w:rsid w:val="00EF2058"/>
    <w:rsid w:val="00F03D09"/>
    <w:rsid w:val="00F07DD0"/>
    <w:rsid w:val="00F20491"/>
    <w:rsid w:val="00F32B2A"/>
    <w:rsid w:val="00F32BF0"/>
    <w:rsid w:val="00F33195"/>
    <w:rsid w:val="00F4192C"/>
    <w:rsid w:val="00F52DF5"/>
    <w:rsid w:val="00F558DD"/>
    <w:rsid w:val="00F82332"/>
    <w:rsid w:val="00F8729C"/>
    <w:rsid w:val="00F87B3A"/>
    <w:rsid w:val="00F94957"/>
    <w:rsid w:val="00FA0C63"/>
    <w:rsid w:val="00FC1DD9"/>
    <w:rsid w:val="00FE0379"/>
    <w:rsid w:val="00FE2E31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5:docId w15:val="{51C0943C-7F13-4E84-82CD-187800BF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78"/>
    <w:rPr>
      <w:rFonts w:ascii="Tahoma" w:hAnsi="Tahoma"/>
      <w:sz w:val="24"/>
      <w:lang w:val="en-GB"/>
    </w:rPr>
  </w:style>
  <w:style w:type="paragraph" w:styleId="Heading1">
    <w:name w:val="heading 1"/>
    <w:basedOn w:val="Normal"/>
    <w:next w:val="Normal"/>
    <w:qFormat/>
    <w:rsid w:val="00E974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974A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10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410B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41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D452E"/>
  </w:style>
  <w:style w:type="paragraph" w:styleId="NormalWeb">
    <w:name w:val="Normal (Web)"/>
    <w:basedOn w:val="Normal"/>
    <w:rsid w:val="0056795E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  <w:style w:type="paragraph" w:styleId="BalloonText">
    <w:name w:val="Balloon Text"/>
    <w:basedOn w:val="Normal"/>
    <w:semiHidden/>
    <w:rsid w:val="00677E78"/>
    <w:rPr>
      <w:rFonts w:cs="Tahoma"/>
      <w:sz w:val="16"/>
      <w:szCs w:val="16"/>
    </w:rPr>
  </w:style>
  <w:style w:type="paragraph" w:customStyle="1" w:styleId="hed-1">
    <w:name w:val="hed-1"/>
    <w:basedOn w:val="Normal"/>
    <w:locked/>
    <w:rsid w:val="00385915"/>
    <w:rPr>
      <w:rFonts w:ascii="Arial Narrow" w:hAnsi="Arial Narrow"/>
      <w:b/>
      <w:sz w:val="36"/>
      <w:szCs w:val="36"/>
    </w:rPr>
  </w:style>
  <w:style w:type="table" w:customStyle="1" w:styleId="tabh">
    <w:name w:val="tabh"/>
    <w:basedOn w:val="TableNormal"/>
    <w:locked/>
    <w:rsid w:val="004F031E"/>
    <w:rPr>
      <w:rFonts w:ascii="Arial Narrow" w:hAnsi="Arial Narrow"/>
      <w:b/>
      <w:sz w:val="36"/>
    </w:r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  <w:tcPr>
      <w:vAlign w:val="bottom"/>
    </w:tcPr>
    <w:tblStylePr w:type="firstCol">
      <w:pPr>
        <w:jc w:val="left"/>
      </w:pPr>
      <w:rPr>
        <w:rFonts w:ascii="Calibri" w:hAnsi="Calibri"/>
        <w:b/>
        <w:sz w:val="3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alhed">
    <w:name w:val="normal hed"/>
    <w:basedOn w:val="Normal"/>
    <w:locked/>
    <w:rsid w:val="004F031E"/>
    <w:pPr>
      <w:framePr w:hSpace="187" w:wrap="around" w:vAnchor="text" w:hAnchor="margin" w:xAlign="center" w:y="131"/>
      <w:tabs>
        <w:tab w:val="left" w:pos="1455"/>
        <w:tab w:val="left" w:pos="2235"/>
      </w:tabs>
      <w:suppressOverlap/>
    </w:pPr>
    <w:rPr>
      <w:rFonts w:ascii="Arial Narrow" w:hAnsi="Arial Narrow"/>
      <w:sz w:val="22"/>
      <w:szCs w:val="22"/>
    </w:rPr>
  </w:style>
  <w:style w:type="paragraph" w:customStyle="1" w:styleId="boldlet">
    <w:name w:val="bold let"/>
    <w:basedOn w:val="Normal"/>
    <w:link w:val="boldletChar"/>
    <w:locked/>
    <w:rsid w:val="004F031E"/>
    <w:pPr>
      <w:framePr w:hSpace="187" w:wrap="around" w:vAnchor="text" w:hAnchor="margin" w:xAlign="center" w:y="131"/>
      <w:tabs>
        <w:tab w:val="left" w:pos="1455"/>
        <w:tab w:val="left" w:pos="2235"/>
      </w:tabs>
      <w:suppressOverlap/>
    </w:pPr>
    <w:rPr>
      <w:rFonts w:ascii="Arial Narrow" w:hAnsi="Arial Narrow"/>
      <w:b/>
      <w:sz w:val="22"/>
      <w:szCs w:val="22"/>
    </w:rPr>
  </w:style>
  <w:style w:type="character" w:customStyle="1" w:styleId="boldletChar">
    <w:name w:val="bold let Char"/>
    <w:basedOn w:val="DefaultParagraphFont"/>
    <w:link w:val="boldlet"/>
    <w:rsid w:val="004F031E"/>
    <w:rPr>
      <w:rFonts w:ascii="Arial Narrow" w:hAnsi="Arial Narrow"/>
      <w:b/>
      <w:sz w:val="22"/>
      <w:szCs w:val="22"/>
      <w:lang w:val="en-GB" w:eastAsia="en-US" w:bidi="ar-SA"/>
    </w:rPr>
  </w:style>
  <w:style w:type="table" w:customStyle="1" w:styleId="tabf">
    <w:name w:val="tabf"/>
    <w:basedOn w:val="TableNormal"/>
    <w:locked/>
    <w:rsid w:val="005301B7"/>
    <w:pPr>
      <w:jc w:val="right"/>
    </w:pPr>
    <w:rPr>
      <w:rFonts w:ascii="Arial Narrow" w:hAnsi="Arial Narrow"/>
    </w:r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  <w:tcPr>
      <w:vAlign w:val="bottom"/>
    </w:tcPr>
  </w:style>
  <w:style w:type="character" w:styleId="Hyperlink">
    <w:name w:val="Hyperlink"/>
    <w:basedOn w:val="DefaultParagraphFont"/>
    <w:rsid w:val="00FF2C05"/>
    <w:rPr>
      <w:rFonts w:cs="Times New Roman"/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83675"/>
    <w:rPr>
      <w:rFonts w:ascii="Tahoma" w:hAnsi="Tahoma"/>
      <w:sz w:val="24"/>
      <w:lang w:val="en-GB"/>
    </w:rPr>
  </w:style>
  <w:style w:type="character" w:styleId="Emphasis">
    <w:name w:val="Emphasis"/>
    <w:basedOn w:val="DefaultParagraphFont"/>
    <w:qFormat/>
    <w:rsid w:val="00C847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il@gaj-uae.a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il@gaj-uae.a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Book\GAJ\-%20GAJ%20QUALITY%20MANUAL\3%20-%20QCF%20-%20Quality%20Control%20Forms\Forms%20-%20Technical%20Staff\2%20Post-Contract%20Forms\SF%2035%20-%20Site%20Observation%20Record%20-%20V4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SF 35 - Site Observation Record - V4.1.dot</Template>
  <TotalTime>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</vt:lpstr>
    </vt:vector>
  </TitlesOfParts>
  <Company>Godwin Austen Johnson</Company>
  <LinksUpToDate>false</LinksUpToDate>
  <CharactersWithSpaces>511</CharactersWithSpaces>
  <SharedDoc>false</SharedDoc>
  <HLinks>
    <vt:vector size="12" baseType="variant">
      <vt:variant>
        <vt:i4>4194363</vt:i4>
      </vt:variant>
      <vt:variant>
        <vt:i4>18</vt:i4>
      </vt:variant>
      <vt:variant>
        <vt:i4>0</vt:i4>
      </vt:variant>
      <vt:variant>
        <vt:i4>5</vt:i4>
      </vt:variant>
      <vt:variant>
        <vt:lpwstr>mailto:mail@gaj-uae.ae</vt:lpwstr>
      </vt:variant>
      <vt:variant>
        <vt:lpwstr/>
      </vt:variant>
      <vt:variant>
        <vt:i4>4194363</vt:i4>
      </vt:variant>
      <vt:variant>
        <vt:i4>0</vt:i4>
      </vt:variant>
      <vt:variant>
        <vt:i4>0</vt:i4>
      </vt:variant>
      <vt:variant>
        <vt:i4>5</vt:i4>
      </vt:variant>
      <vt:variant>
        <vt:lpwstr>mailto:mail@gaj-uae.ae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</dc:title>
  <dc:subject/>
  <dc:creator>Moustafa Khalil</dc:creator>
  <cp:keywords/>
  <cp:lastModifiedBy>GAJ Guest</cp:lastModifiedBy>
  <cp:revision>9</cp:revision>
  <cp:lastPrinted>2010-03-18T12:18:00Z</cp:lastPrinted>
  <dcterms:created xsi:type="dcterms:W3CDTF">2017-03-26T12:45:00Z</dcterms:created>
  <dcterms:modified xsi:type="dcterms:W3CDTF">2017-04-26T15:06:00Z</dcterms:modified>
  <cp:category>SF 35 V4.1</cp:category>
</cp:coreProperties>
</file>